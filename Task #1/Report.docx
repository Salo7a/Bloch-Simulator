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31786" w14:textId="094DD1D4" w:rsidR="00C6554A" w:rsidRPr="008B5277" w:rsidRDefault="00A55351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09776BCA" wp14:editId="70B0F817">
            <wp:extent cx="2933700" cy="29337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5EBAF63E" w14:textId="063F8337" w:rsidR="00C6554A" w:rsidRDefault="00A55351" w:rsidP="001122CB">
      <w:pPr>
        <w:pStyle w:val="Title"/>
      </w:pPr>
      <w:r>
        <w:t>MRI Task 1 Report</w:t>
      </w:r>
    </w:p>
    <w:p w14:paraId="6A6BAA6F" w14:textId="77777777" w:rsidR="001122CB" w:rsidRPr="00D5413C" w:rsidRDefault="001122CB" w:rsidP="001122CB">
      <w:pPr>
        <w:pStyle w:val="Title"/>
      </w:pPr>
    </w:p>
    <w:p w14:paraId="2CAC5A1B" w14:textId="2AE24993" w:rsidR="00753A1C" w:rsidRDefault="001122CB" w:rsidP="00753A1C">
      <w:pPr>
        <w:pStyle w:val="ContactInfo"/>
        <w:jc w:val="left"/>
      </w:pPr>
      <w:r>
        <w:t xml:space="preserve">                                 </w:t>
      </w:r>
      <w:r w:rsidR="00A55351">
        <w:t>Ahmed Salah El-Din</w:t>
      </w:r>
      <w:r w:rsidR="00753A1C">
        <w:tab/>
      </w:r>
      <w:r w:rsidR="00753A1C">
        <w:tab/>
        <w:t xml:space="preserve">             |Sec: 1|B.N:  </w:t>
      </w:r>
      <w:r w:rsidR="00A55351">
        <w:t>5</w:t>
      </w:r>
    </w:p>
    <w:p w14:paraId="41D6C467" w14:textId="67068FD7" w:rsidR="001122CB" w:rsidRDefault="00753A1C" w:rsidP="00753A1C">
      <w:pPr>
        <w:pStyle w:val="ContactInfo"/>
        <w:ind w:left="1440"/>
        <w:jc w:val="left"/>
      </w:pPr>
      <w:r>
        <w:t xml:space="preserve">         </w:t>
      </w:r>
      <w:r w:rsidR="001122CB">
        <w:t xml:space="preserve">Ahmed </w:t>
      </w:r>
      <w:r w:rsidR="00A55351">
        <w:t>Adel</w:t>
      </w:r>
      <w:r w:rsidR="001122CB">
        <w:t xml:space="preserve"> </w:t>
      </w:r>
      <w:r w:rsidR="00A55351">
        <w:t>Ahmed</w:t>
      </w:r>
      <w:r w:rsidR="001122CB">
        <w:tab/>
      </w:r>
      <w:r w:rsidR="001122CB">
        <w:tab/>
        <w:t xml:space="preserve">             |Sec: 1|B.N: </w:t>
      </w:r>
      <w:r w:rsidR="00A55351">
        <w:t>6</w:t>
      </w:r>
    </w:p>
    <w:p w14:paraId="67396C05" w14:textId="131A4DF5" w:rsidR="001122CB" w:rsidRDefault="001122CB" w:rsidP="00A96E1B">
      <w:pPr>
        <w:pStyle w:val="ContactInfo"/>
      </w:pPr>
      <w:r>
        <w:t xml:space="preserve"> </w:t>
      </w:r>
      <w:r w:rsidR="00724A4C">
        <w:t xml:space="preserve"> </w:t>
      </w:r>
      <w:r w:rsidR="00A55351">
        <w:t xml:space="preserve">        Salma Ayman Ahmed</w:t>
      </w:r>
      <w:r>
        <w:tab/>
      </w:r>
      <w:r>
        <w:tab/>
        <w:t xml:space="preserve">  </w:t>
      </w:r>
      <w:r w:rsidR="00A55351">
        <w:t xml:space="preserve">          </w:t>
      </w:r>
      <w:r>
        <w:t xml:space="preserve"> </w:t>
      </w:r>
      <w:r w:rsidR="00A55351">
        <w:t xml:space="preserve"> </w:t>
      </w:r>
      <w:r>
        <w:t xml:space="preserve">|Sec: 1|B.N: </w:t>
      </w:r>
      <w:r w:rsidR="00A55351">
        <w:t>37</w:t>
      </w:r>
    </w:p>
    <w:p w14:paraId="20F1FC65" w14:textId="15C8B5C4" w:rsidR="001122CB" w:rsidRDefault="00724A4C" w:rsidP="001122CB">
      <w:pPr>
        <w:pStyle w:val="ContactInfo"/>
      </w:pPr>
      <w:r>
        <w:t xml:space="preserve">        </w:t>
      </w:r>
      <w:r w:rsidR="00A55351">
        <w:t xml:space="preserve"> Abdullah Mohammed Sabry</w:t>
      </w:r>
      <w:r w:rsidR="001122CB">
        <w:t xml:space="preserve">      </w:t>
      </w:r>
      <w:r>
        <w:t xml:space="preserve">   </w:t>
      </w:r>
      <w:r w:rsidR="00A55351">
        <w:t xml:space="preserve">      </w:t>
      </w:r>
      <w:r w:rsidR="001122CB">
        <w:t xml:space="preserve">|Sec: </w:t>
      </w:r>
      <w:r w:rsidR="00A55351">
        <w:t>2</w:t>
      </w:r>
      <w:r w:rsidR="001122CB">
        <w:t xml:space="preserve">|B.N: </w:t>
      </w:r>
      <w:r w:rsidR="00A55351">
        <w:t>8</w:t>
      </w:r>
    </w:p>
    <w:p w14:paraId="45859ED6" w14:textId="07C8412C" w:rsidR="00C6554A" w:rsidRDefault="00C6554A" w:rsidP="00C6554A">
      <w:pPr>
        <w:pStyle w:val="ContactInfo"/>
      </w:pPr>
      <w:r>
        <w:br w:type="page"/>
      </w:r>
    </w:p>
    <w:p w14:paraId="18BC2AE9" w14:textId="5D15C7DA" w:rsidR="00724A4C" w:rsidRDefault="00A55351" w:rsidP="00753A1C">
      <w:pPr>
        <w:pStyle w:val="Heading1"/>
      </w:pPr>
      <w:r>
        <w:lastRenderedPageBreak/>
        <w:t>Fourier Transform</w:t>
      </w:r>
    </w:p>
    <w:p w14:paraId="27A0E1B8" w14:textId="727F4381" w:rsidR="00A55351" w:rsidRPr="00A55351" w:rsidRDefault="007B76EC" w:rsidP="00A55351">
      <w:r>
        <w:rPr>
          <w:noProof/>
        </w:rPr>
        <w:drawing>
          <wp:anchor distT="0" distB="0" distL="114300" distR="114300" simplePos="0" relativeHeight="251658240" behindDoc="0" locked="0" layoutInCell="1" allowOverlap="1" wp14:anchorId="52C33A63" wp14:editId="123858A7">
            <wp:simplePos x="0" y="0"/>
            <wp:positionH relativeFrom="column">
              <wp:posOffset>180975</wp:posOffset>
            </wp:positionH>
            <wp:positionV relativeFrom="paragraph">
              <wp:posOffset>734695</wp:posOffset>
            </wp:positionV>
            <wp:extent cx="4752975" cy="32575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351">
        <w:t>By applying the Discrete Fast Four</w:t>
      </w:r>
      <w:r>
        <w:t xml:space="preserve">ier Transform method, we obtained the Fourier Transform of an image, we then plotted its Components (Magnitude, Phase, Real Part, Imaginary Part) Separately </w:t>
      </w:r>
    </w:p>
    <w:p w14:paraId="55270988" w14:textId="0856256B" w:rsidR="007B76EC" w:rsidRDefault="007B76EC" w:rsidP="007B76EC">
      <w:pPr>
        <w:keepNext/>
      </w:pPr>
    </w:p>
    <w:p w14:paraId="6176AB41" w14:textId="6C1A93AB" w:rsidR="00753A1C" w:rsidRDefault="007B76EC" w:rsidP="007B76EC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52B14" wp14:editId="39D63001">
                <wp:simplePos x="0" y="0"/>
                <wp:positionH relativeFrom="column">
                  <wp:posOffset>180975</wp:posOffset>
                </wp:positionH>
                <wp:positionV relativeFrom="paragraph">
                  <wp:posOffset>6308725</wp:posOffset>
                </wp:positionV>
                <wp:extent cx="469582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930B9A" w14:textId="3B163ACB" w:rsidR="007B76EC" w:rsidRPr="00727989" w:rsidRDefault="007B76EC" w:rsidP="007B76E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Phase</w:t>
                            </w:r>
                            <w:r w:rsidRPr="00254FD9">
                              <w:t xml:space="preserve"> of the Fourier Transform of an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552B1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.25pt;margin-top:496.75pt;width:369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" stroked="f">
                <v:textbox style="mso-fit-shape-to-text:t" inset="0,0,0,0">
                  <w:txbxContent>
                    <w:p w14:paraId="15930B9A" w14:textId="3B163ACB" w:rsidR="007B76EC" w:rsidRPr="00727989" w:rsidRDefault="007B76EC" w:rsidP="007B76E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Phase</w:t>
                      </w:r>
                      <w:r w:rsidRPr="00254FD9">
                        <w:t xml:space="preserve"> of the Fourier Transform of an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3E2324F" wp14:editId="1461900E">
            <wp:simplePos x="0" y="0"/>
            <wp:positionH relativeFrom="column">
              <wp:posOffset>180975</wp:posOffset>
            </wp:positionH>
            <wp:positionV relativeFrom="paragraph">
              <wp:posOffset>3119755</wp:posOffset>
            </wp:positionV>
            <wp:extent cx="4695825" cy="3199130"/>
            <wp:effectExtent l="0" t="0" r="9525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Figure </w:t>
      </w:r>
      <w:fldSimple w:instr=" SEQ Figure \* ARABIC ">
        <w:r w:rsidR="00FD099F">
          <w:rPr>
            <w:noProof/>
          </w:rPr>
          <w:t>1</w:t>
        </w:r>
      </w:fldSimple>
      <w:r>
        <w:t xml:space="preserve"> Magnitude of the Fourier Transform of an image</w:t>
      </w:r>
    </w:p>
    <w:p w14:paraId="6F46779A" w14:textId="727C0B67" w:rsidR="007B76EC" w:rsidRPr="007B76EC" w:rsidRDefault="007B76EC" w:rsidP="007B76EC"/>
    <w:p w14:paraId="4462620E" w14:textId="73B5959F" w:rsidR="00753A1C" w:rsidRDefault="007B76EC" w:rsidP="00753A1C">
      <w:pPr>
        <w:pStyle w:val="Heading1"/>
      </w:pPr>
      <w:r>
        <w:lastRenderedPageBreak/>
        <w:t>Non</w:t>
      </w:r>
      <w:r w:rsidR="00FD099F">
        <w:t>-Uniform Magnetic Field</w:t>
      </w:r>
    </w:p>
    <w:p w14:paraId="1839E515" w14:textId="0583D817" w:rsidR="00FD099F" w:rsidRDefault="00FD099F" w:rsidP="00FD099F">
      <w:pPr>
        <w:rPr>
          <w:lang w:bidi="ar-EG"/>
        </w:rPr>
      </w:pPr>
      <w:r>
        <w:rPr>
          <w:lang w:bidi="ar-EG"/>
        </w:rPr>
        <w:t>We created a function that simulates the non-uniformity of a magnet, giving it the theoretical magnetic flux density in Tesla, maximum deviation due to the non-uniformity and the length of the magnet, using this data it generates a random curve we then plot this curve in our program.</w:t>
      </w:r>
    </w:p>
    <w:p w14:paraId="2E05AA92" w14:textId="42629978" w:rsidR="00FD099F" w:rsidRPr="00FD099F" w:rsidRDefault="00FD099F" w:rsidP="00FD099F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A66EDA" wp14:editId="5C757F17">
                <wp:simplePos x="0" y="0"/>
                <wp:positionH relativeFrom="column">
                  <wp:posOffset>0</wp:posOffset>
                </wp:positionH>
                <wp:positionV relativeFrom="paragraph">
                  <wp:posOffset>4723765</wp:posOffset>
                </wp:positionV>
                <wp:extent cx="501078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6854AF" w14:textId="5D2CF2A5" w:rsidR="00FD099F" w:rsidRPr="0061434A" w:rsidRDefault="00FD099F" w:rsidP="00FD099F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595959" w:themeColor="text1" w:themeTint="A6"/>
                                <w:lang w:bidi="ar-EG"/>
                              </w:rPr>
                            </w:pPr>
                            <w:r>
                              <w:t>The generated curve of the non-uniformity effect.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66EDA" id="Text Box 9" o:spid="_x0000_s1027" type="#_x0000_t202" style="position:absolute;margin-left:0;margin-top:371.95pt;width:394.5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" stroked="f">
                <v:textbox style="mso-fit-shape-to-text:t" inset="0,0,0,0">
                  <w:txbxContent>
                    <w:p w14:paraId="156854AF" w14:textId="5D2CF2A5" w:rsidR="00FD099F" w:rsidRPr="0061434A" w:rsidRDefault="00FD099F" w:rsidP="00FD099F">
                      <w:pPr>
                        <w:pStyle w:val="Caption"/>
                        <w:jc w:val="center"/>
                        <w:rPr>
                          <w:noProof/>
                          <w:color w:val="595959" w:themeColor="text1" w:themeTint="A6"/>
                          <w:lang w:bidi="ar-EG"/>
                        </w:rPr>
                      </w:pPr>
                      <w:r>
                        <w:t>The generated curve of the non-uniformity effect.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EG"/>
        </w:rPr>
        <w:drawing>
          <wp:anchor distT="0" distB="0" distL="114300" distR="114300" simplePos="0" relativeHeight="251662336" behindDoc="0" locked="0" layoutInCell="1" allowOverlap="1" wp14:anchorId="62D3FB3B" wp14:editId="37DB999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010785" cy="466788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6E03B" w14:textId="1F5502D0" w:rsidR="00753A1C" w:rsidRDefault="00753A1C" w:rsidP="00753A1C"/>
    <w:p w14:paraId="1B59B510" w14:textId="5F411BE6" w:rsidR="00753A1C" w:rsidRDefault="00FD099F" w:rsidP="00753A1C">
      <w:pPr>
        <w:pStyle w:val="Heading1"/>
      </w:pPr>
      <w:r>
        <w:t>Relax</w:t>
      </w:r>
      <w:r w:rsidR="00367F57">
        <w:t>ation Process</w:t>
      </w:r>
    </w:p>
    <w:p w14:paraId="5FD8317A" w14:textId="2C00EB73" w:rsidR="00367F57" w:rsidRPr="00367F57" w:rsidRDefault="00367F57" w:rsidP="00367F57">
      <w:r>
        <w:t xml:space="preserve">It’s a process where the spins, which received a </w:t>
      </w:r>
      <w:r w:rsidRPr="00367F57">
        <w:t>radiofrequency pulse</w:t>
      </w:r>
      <w:r>
        <w:t xml:space="preserve"> which caused it to change the direction of it’s field, to release the energy it received from the pulse while returning to it’s original position</w:t>
      </w:r>
      <w:bookmarkStart w:id="5" w:name="_GoBack"/>
      <w:bookmarkEnd w:id="5"/>
    </w:p>
    <w:p w14:paraId="1427B13C" w14:textId="15B1EAC6" w:rsidR="00753A1C" w:rsidRPr="00753A1C" w:rsidRDefault="00753A1C" w:rsidP="00753A1C"/>
    <w:sectPr w:rsidR="00753A1C" w:rsidRPr="00753A1C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79C46" w14:textId="77777777" w:rsidR="00BE5122" w:rsidRDefault="00BE5122" w:rsidP="00C6554A">
      <w:pPr>
        <w:spacing w:before="0" w:after="0" w:line="240" w:lineRule="auto"/>
      </w:pPr>
      <w:r>
        <w:separator/>
      </w:r>
    </w:p>
  </w:endnote>
  <w:endnote w:type="continuationSeparator" w:id="0">
    <w:p w14:paraId="549DE37D" w14:textId="77777777" w:rsidR="00BE5122" w:rsidRDefault="00BE512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8A70E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55EE0" w14:textId="77777777" w:rsidR="00BE5122" w:rsidRDefault="00BE512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1FFEF68" w14:textId="77777777" w:rsidR="00BE5122" w:rsidRDefault="00BE512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5440D15"/>
    <w:multiLevelType w:val="hybridMultilevel"/>
    <w:tmpl w:val="2D5EB7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CB"/>
    <w:rsid w:val="001122CB"/>
    <w:rsid w:val="002554CD"/>
    <w:rsid w:val="00293B83"/>
    <w:rsid w:val="002B4294"/>
    <w:rsid w:val="00333D0D"/>
    <w:rsid w:val="00367F57"/>
    <w:rsid w:val="004C049F"/>
    <w:rsid w:val="005000E2"/>
    <w:rsid w:val="00521D49"/>
    <w:rsid w:val="006A3CE7"/>
    <w:rsid w:val="00724A4C"/>
    <w:rsid w:val="00753A1C"/>
    <w:rsid w:val="007B76EC"/>
    <w:rsid w:val="00A55351"/>
    <w:rsid w:val="00A96E1B"/>
    <w:rsid w:val="00AC3665"/>
    <w:rsid w:val="00BE5122"/>
    <w:rsid w:val="00C6554A"/>
    <w:rsid w:val="00ED7C44"/>
    <w:rsid w:val="00FC43E5"/>
    <w:rsid w:val="00FD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766269E"/>
  <w15:chartTrackingRefBased/>
  <w15:docId w15:val="{DAB92F97-07E9-4F85-B3DC-C8AFEDDC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4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1122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C43E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C43E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C43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521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eu.wikipedia.org/wiki/erresonantzia_magnetiko_bidezko_irudigintza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o7.DESKTOP-9THU3GD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42983-E924-4E56-A662-868FE2F04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</TotalTime>
  <Pages>4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Shemais</dc:creator>
  <cp:keywords/>
  <dc:description/>
  <cp:lastModifiedBy>Ahmed Shemais</cp:lastModifiedBy>
  <cp:revision>2</cp:revision>
  <dcterms:created xsi:type="dcterms:W3CDTF">2020-04-07T06:02:00Z</dcterms:created>
  <dcterms:modified xsi:type="dcterms:W3CDTF">2020-04-07T06:02:00Z</dcterms:modified>
</cp:coreProperties>
</file>